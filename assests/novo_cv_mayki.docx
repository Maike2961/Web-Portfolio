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982F0" w14:textId="77777777" w:rsidR="003C2C40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28174" wp14:editId="61DD069F">
                <wp:simplePos x="0" y="0"/>
                <wp:positionH relativeFrom="page">
                  <wp:posOffset>713158</wp:posOffset>
                </wp:positionH>
                <wp:positionV relativeFrom="paragraph">
                  <wp:posOffset>512283</wp:posOffset>
                </wp:positionV>
                <wp:extent cx="6135367" cy="18416"/>
                <wp:effectExtent l="0" t="0" r="0" b="0"/>
                <wp:wrapTopAndBottom/>
                <wp:docPr id="1842704942" name="Retângulo 1522476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367" cy="18416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8C121AE" w14:textId="77777777" w:rsidR="003C2C40" w:rsidRDefault="003C2C40"/>
                        </w:txbxContent>
                      </wps:txbx>
                      <wps:bodyPr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28174" id="Retângulo 1522476580" o:spid="_x0000_s1026" style="position:absolute;left:0;text-align:left;margin-left:56.15pt;margin-top:40.35pt;width:483.1pt;height:1.45pt;z-index: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" fillcolor="#93b6d2" stroked="f">
                <v:textbox inset="0,0,0,0">
                  <w:txbxContent>
                    <w:p w14:paraId="18C121AE" w14:textId="77777777" w:rsidR="003C2C40" w:rsidRDefault="003C2C40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5389B7"/>
          <w:spacing w:val="-10"/>
        </w:rPr>
        <w:t>Mayki Pereira Da Silva</w:t>
      </w:r>
    </w:p>
    <w:p w14:paraId="1F4114D8" w14:textId="77777777" w:rsidR="003C2C40" w:rsidRDefault="00000000">
      <w:pPr>
        <w:pStyle w:val="Standard"/>
        <w:spacing w:before="60"/>
        <w:ind w:left="1576" w:right="1577"/>
        <w:jc w:val="center"/>
      </w:pPr>
      <w:r>
        <w:rPr>
          <w:sz w:val="32"/>
        </w:rPr>
        <w:t>Analista de Sistemas</w:t>
      </w:r>
    </w:p>
    <w:p w14:paraId="1EC96C47" w14:textId="77777777" w:rsidR="003C2C40" w:rsidRDefault="003C2C40">
      <w:pPr>
        <w:pStyle w:val="Textbody"/>
        <w:spacing w:before="1"/>
        <w:ind w:left="0"/>
        <w:rPr>
          <w:sz w:val="9"/>
        </w:rPr>
      </w:pPr>
    </w:p>
    <w:p w14:paraId="304B900C" w14:textId="77777777" w:rsidR="00000000" w:rsidRDefault="00000000">
      <w:pPr>
        <w:sectPr w:rsidR="00000000">
          <w:pgSz w:w="11906" w:h="16838"/>
          <w:pgMar w:top="920" w:right="1020" w:bottom="280" w:left="1020" w:header="720" w:footer="720" w:gutter="0"/>
          <w:cols w:space="720"/>
        </w:sectPr>
      </w:pPr>
    </w:p>
    <w:p w14:paraId="5DE1F54C" w14:textId="77777777" w:rsidR="003C2C40" w:rsidRDefault="003C2C40">
      <w:pPr>
        <w:pStyle w:val="Textbody"/>
        <w:ind w:left="0"/>
        <w:rPr>
          <w:sz w:val="32"/>
        </w:rPr>
      </w:pPr>
    </w:p>
    <w:p w14:paraId="408C55C0" w14:textId="77777777" w:rsidR="003C2C40" w:rsidRDefault="003C2C40">
      <w:pPr>
        <w:pStyle w:val="Textbody"/>
        <w:ind w:left="0"/>
        <w:rPr>
          <w:sz w:val="32"/>
        </w:rPr>
      </w:pPr>
    </w:p>
    <w:p w14:paraId="62C28B3A" w14:textId="77777777" w:rsidR="003C2C40" w:rsidRDefault="003C2C40">
      <w:pPr>
        <w:pStyle w:val="Textbody"/>
        <w:ind w:left="0"/>
        <w:rPr>
          <w:sz w:val="32"/>
        </w:rPr>
      </w:pPr>
    </w:p>
    <w:p w14:paraId="5C642029" w14:textId="77777777" w:rsidR="003C2C40" w:rsidRDefault="003C2C40">
      <w:pPr>
        <w:pStyle w:val="Textbody"/>
        <w:spacing w:before="4"/>
        <w:ind w:left="0"/>
        <w:rPr>
          <w:sz w:val="40"/>
        </w:rPr>
      </w:pPr>
    </w:p>
    <w:p w14:paraId="0832BAE9" w14:textId="77777777" w:rsidR="003C2C40" w:rsidRDefault="00000000">
      <w:pPr>
        <w:pStyle w:val="Ttulo1"/>
        <w:spacing w:before="1"/>
      </w:pPr>
      <w:r>
        <w:rPr>
          <w:color w:val="5389B7"/>
        </w:rPr>
        <w:t>Resumo</w:t>
      </w:r>
      <w:r>
        <w:rPr>
          <w:color w:val="5389B7"/>
          <w:spacing w:val="-5"/>
        </w:rPr>
        <w:t xml:space="preserve"> </w:t>
      </w:r>
      <w:r>
        <w:rPr>
          <w:color w:val="5389B7"/>
        </w:rPr>
        <w:t>Profissional</w:t>
      </w:r>
    </w:p>
    <w:p w14:paraId="1D393358" w14:textId="77777777" w:rsidR="003C2C40" w:rsidRDefault="00000000">
      <w:pPr>
        <w:pStyle w:val="Textbody"/>
        <w:spacing w:before="101" w:line="244" w:lineRule="exact"/>
        <w:ind w:left="2683"/>
      </w:pPr>
      <w:r>
        <w:br w:type="column"/>
      </w:r>
      <w:r>
        <w:t>Bairro:</w:t>
      </w:r>
      <w:r>
        <w:rPr>
          <w:spacing w:val="-3"/>
        </w:rPr>
        <w:t xml:space="preserve"> </w:t>
      </w:r>
      <w:r>
        <w:t>Jardim</w:t>
      </w:r>
      <w:r>
        <w:rPr>
          <w:spacing w:val="-4"/>
        </w:rPr>
        <w:t xml:space="preserve"> </w:t>
      </w:r>
      <w:r>
        <w:t>Indaiá</w:t>
      </w:r>
    </w:p>
    <w:p w14:paraId="36738160" w14:textId="77777777" w:rsidR="003C2C40" w:rsidRDefault="00000000">
      <w:pPr>
        <w:pStyle w:val="Textbody"/>
        <w:spacing w:before="7" w:line="216" w:lineRule="auto"/>
        <w:ind w:left="2584" w:right="124" w:firstLine="725"/>
        <w:jc w:val="right"/>
      </w:pPr>
      <w:r>
        <w:t>São Paulo – SP</w:t>
      </w:r>
      <w:r>
        <w:rPr>
          <w:spacing w:val="-46"/>
        </w:rPr>
        <w:t xml:space="preserve"> </w:t>
      </w:r>
      <w:r>
        <w:t>Tel.:</w:t>
      </w:r>
      <w:r>
        <w:rPr>
          <w:spacing w:val="-2"/>
        </w:rPr>
        <w:t xml:space="preserve"> </w:t>
      </w:r>
      <w:r>
        <w:t>(11)</w:t>
      </w:r>
      <w:r>
        <w:rPr>
          <w:spacing w:val="-1"/>
        </w:rPr>
        <w:t xml:space="preserve"> </w:t>
      </w:r>
      <w:r>
        <w:t>94908-0595</w:t>
      </w:r>
    </w:p>
    <w:p w14:paraId="08370184" w14:textId="77777777" w:rsidR="003C2C40" w:rsidRDefault="00000000">
      <w:pPr>
        <w:pStyle w:val="Textbody"/>
        <w:spacing w:before="3" w:line="208" w:lineRule="auto"/>
        <w:ind w:left="132" w:right="126" w:firstLine="1243"/>
        <w:jc w:val="right"/>
      </w:pPr>
      <w:r>
        <w:rPr>
          <w:spacing w:val="-1"/>
        </w:rPr>
        <w:t xml:space="preserve">E-mail: </w:t>
      </w:r>
      <w:hyperlink r:id="rId7" w:history="1">
        <w:r>
          <w:rPr>
            <w:spacing w:val="-1"/>
          </w:rPr>
          <w:t>m</w:t>
        </w:r>
      </w:hyperlink>
      <w:r>
        <w:rPr>
          <w:spacing w:val="-1"/>
        </w:rPr>
        <w:t>ayki.silva@hotmail.com</w:t>
      </w:r>
      <w:r>
        <w:rPr>
          <w:spacing w:val="-46"/>
        </w:rPr>
        <w:t xml:space="preserve"> </w:t>
      </w:r>
      <w:hyperlink r:id="rId8" w:history="1">
        <w:r>
          <w:rPr>
            <w:color w:val="5389B7"/>
            <w:spacing w:val="-1"/>
            <w:u w:val="single" w:color="5389B7"/>
          </w:rPr>
          <w:t>www.linkedin.com/in/</w:t>
        </w:r>
      </w:hyperlink>
      <w:hyperlink r:id="rId9" w:history="1">
        <w:r>
          <w:rPr>
            <w:color w:val="5389B7"/>
            <w:spacing w:val="-1"/>
            <w:u w:val="single" w:color="5389B7"/>
          </w:rPr>
          <w:t>maykipereiradasilva/</w:t>
        </w:r>
      </w:hyperlink>
    </w:p>
    <w:p w14:paraId="4141DCED" w14:textId="77777777" w:rsidR="003C2C40" w:rsidRDefault="00000000">
      <w:pPr>
        <w:pStyle w:val="Textbody"/>
        <w:spacing w:before="3" w:line="208" w:lineRule="auto"/>
        <w:ind w:left="132" w:right="126"/>
        <w:jc w:val="right"/>
      </w:pPr>
      <w:r>
        <w:rPr>
          <w:color w:val="5389B7"/>
          <w:spacing w:val="-1"/>
          <w:u w:val="single" w:color="5389B7"/>
        </w:rPr>
        <w:t>https://portfolio-upsite.netlify.app/</w:t>
      </w:r>
    </w:p>
    <w:p w14:paraId="16C53DE0" w14:textId="77777777" w:rsidR="00000000" w:rsidRDefault="00000000">
      <w:pPr>
        <w:sectPr w:rsidR="00000000">
          <w:type w:val="continuous"/>
          <w:pgSz w:w="11906" w:h="16838"/>
          <w:pgMar w:top="920" w:right="1020" w:bottom="280" w:left="1020" w:header="720" w:footer="720" w:gutter="0"/>
          <w:cols w:num="2" w:space="720" w:equalWidth="0">
            <w:col w:w="2822" w:space="2248"/>
            <w:col w:w="4796" w:space="0"/>
          </w:cols>
        </w:sectPr>
      </w:pPr>
    </w:p>
    <w:p w14:paraId="27E382AF" w14:textId="77777777" w:rsidR="003C2C40" w:rsidRDefault="00000000">
      <w:pPr>
        <w:pStyle w:val="Textbody"/>
        <w:spacing w:before="102" w:line="216" w:lineRule="auto"/>
        <w:ind w:left="132" w:right="280"/>
      </w:pPr>
      <w:r>
        <w:t>Graduando em Análise e Desenvolvimento de Sistema, pela Universidade Cruzeiro do Sul. Conhecimento teórico adquirido no primeiro semestre da graduação em Linguagem de Programação: HTML5, CSS, JavaScript, No segundo semestre na linguagem Java e básico em NodeJs, terceiro semestre na compreensão na estrutura de hardware e software e no meu último semestre na linguagem C# e Python.</w:t>
      </w:r>
    </w:p>
    <w:p w14:paraId="5E1931EA" w14:textId="77777777" w:rsidR="003C2C40" w:rsidRDefault="00000000">
      <w:pPr>
        <w:pStyle w:val="Textbody"/>
        <w:spacing w:before="102" w:line="216" w:lineRule="auto"/>
        <w:ind w:left="132" w:right="280"/>
      </w:pPr>
      <w:r>
        <w:t>Possuo experiência  profissional em atendimento comercial, apoio a manutenção elétrica veicular e em desenvolvimento web, atuando em empresas de médio porte, nos segmentos de varejo e transporte urbano e pequeno porte, no segmento de T.I.</w:t>
      </w:r>
    </w:p>
    <w:p w14:paraId="079CBCA5" w14:textId="77777777" w:rsidR="003C2C40" w:rsidRDefault="00000000">
      <w:pPr>
        <w:pStyle w:val="Textbody"/>
        <w:spacing w:before="102" w:line="216" w:lineRule="auto"/>
        <w:ind w:left="132" w:right="280"/>
      </w:pPr>
      <w:r>
        <w:t>Foco na satisfação do cliente, entrega de resultados e melhoria contínua, comunicação, trabalho em equipe, organização, resiliência, construção de relacionamentos e capacidade analítica.</w:t>
      </w:r>
    </w:p>
    <w:p w14:paraId="22FDC93B" w14:textId="77777777" w:rsidR="003C2C40" w:rsidRDefault="003C2C40">
      <w:pPr>
        <w:pStyle w:val="Textbody"/>
        <w:spacing w:before="3"/>
        <w:ind w:left="0"/>
        <w:rPr>
          <w:sz w:val="27"/>
        </w:rPr>
      </w:pPr>
    </w:p>
    <w:p w14:paraId="7D1D9440" w14:textId="77777777" w:rsidR="003C2C40" w:rsidRDefault="00000000">
      <w:pPr>
        <w:pStyle w:val="Ttulo1"/>
      </w:pPr>
      <w:r>
        <w:rPr>
          <w:color w:val="5389B7"/>
        </w:rPr>
        <w:t>Experiência</w:t>
      </w:r>
      <w:r>
        <w:rPr>
          <w:color w:val="5389B7"/>
          <w:spacing w:val="-6"/>
        </w:rPr>
        <w:t xml:space="preserve"> </w:t>
      </w:r>
      <w:r>
        <w:rPr>
          <w:color w:val="5389B7"/>
        </w:rPr>
        <w:t>Profissional</w:t>
      </w:r>
    </w:p>
    <w:p w14:paraId="72CD67D0" w14:textId="77777777" w:rsidR="003C2C40" w:rsidRDefault="00000000">
      <w:pPr>
        <w:pStyle w:val="Ttulo2"/>
        <w:spacing w:before="101"/>
        <w:ind w:right="5731"/>
      </w:pPr>
      <w:r>
        <w:t xml:space="preserve">CAPITAL FINANCE 01/2024 </w:t>
      </w:r>
      <w:r>
        <w:rPr>
          <w:spacing w:val="-50"/>
        </w:rPr>
        <w:t xml:space="preserve">   </w:t>
      </w:r>
      <w:r>
        <w:t>–ATUAL</w:t>
      </w:r>
    </w:p>
    <w:p w14:paraId="4D148D79" w14:textId="77777777" w:rsidR="003C2C40" w:rsidRDefault="00000000">
      <w:pPr>
        <w:pStyle w:val="Standard"/>
        <w:spacing w:line="280" w:lineRule="exact"/>
        <w:ind w:left="132"/>
      </w:pPr>
      <w:r>
        <w:rPr>
          <w:b/>
          <w:sz w:val="24"/>
        </w:rPr>
        <w:t>ASSISTENTE EM DESENVOLVIMENTO DE SOFTWARE</w:t>
      </w:r>
    </w:p>
    <w:p w14:paraId="28843EFD" w14:textId="77777777" w:rsidR="003C2C40" w:rsidRDefault="00000000">
      <w:pPr>
        <w:pStyle w:val="Textbody"/>
        <w:spacing w:before="22"/>
        <w:ind w:left="132"/>
      </w:pPr>
      <w:r>
        <w:t>Responsável</w:t>
      </w:r>
      <w:r>
        <w:rPr>
          <w:spacing w:val="-5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função</w:t>
      </w:r>
      <w:r>
        <w:rPr>
          <w:spacing w:val="-7"/>
        </w:rPr>
        <w:t xml:space="preserve"> de Assistente de Desenvolvimento de Software</w:t>
      </w:r>
      <w:r>
        <w:t xml:space="preserve">,em empresa de pequeno porte, no segmento de T.I </w:t>
      </w:r>
      <w:r>
        <w:rPr>
          <w:spacing w:val="-4"/>
        </w:rPr>
        <w:t xml:space="preserve"> </w:t>
      </w:r>
      <w:r>
        <w:t>desenvolvendo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</w:p>
    <w:p w14:paraId="74713631" w14:textId="77777777" w:rsidR="003C2C40" w:rsidRDefault="003C2C40">
      <w:pPr>
        <w:pStyle w:val="Textbody"/>
        <w:spacing w:before="11"/>
        <w:ind w:left="0"/>
        <w:rPr>
          <w:sz w:val="19"/>
        </w:rPr>
      </w:pPr>
    </w:p>
    <w:p w14:paraId="3638DE2D" w14:textId="77777777" w:rsidR="003C2C40" w:rsidRDefault="00000000">
      <w:pPr>
        <w:pStyle w:val="PargrafodaLista"/>
        <w:numPr>
          <w:ilvl w:val="0"/>
          <w:numId w:val="4"/>
        </w:numPr>
        <w:tabs>
          <w:tab w:val="left" w:pos="1704"/>
          <w:tab w:val="left" w:pos="1705"/>
        </w:tabs>
        <w:spacing w:line="216" w:lineRule="auto"/>
        <w:ind w:right="771"/>
      </w:pPr>
      <w:r>
        <w:t>Desenvolvimento Web Back-End com linguagens: Python com framework’s Flask e Django.</w:t>
      </w:r>
    </w:p>
    <w:p w14:paraId="3EB03F3C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Desenvolvimento Web Front-End com linguagem: JavaScript e marcadores de texto HTML5 e CSS com framework’s BootStrap e TailwindCSS.</w:t>
      </w:r>
    </w:p>
    <w:p w14:paraId="0A76C74D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Suporte no site interno da empresa desenvolvido em Python, Flask, SQLite, HTML5, JavaScript e CSS</w:t>
      </w:r>
    </w:p>
    <w:p w14:paraId="09C89B09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Desenvolvimento Mobile com linguagem: Dart e Flutter.</w:t>
      </w:r>
    </w:p>
    <w:p w14:paraId="6FF05560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Experiência com Git e GitHub.</w:t>
      </w:r>
    </w:p>
    <w:p w14:paraId="72082B0C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planilhas Excel com Python.</w:t>
      </w:r>
    </w:p>
    <w:p w14:paraId="3E687035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right="276"/>
      </w:pPr>
      <w:r>
        <w:t>Utilização de Banco de Dados Mysql e SQLite.</w:t>
      </w:r>
    </w:p>
    <w:p w14:paraId="47A57D0A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Conhecimento básico em C#.</w:t>
      </w:r>
    </w:p>
    <w:p w14:paraId="32BAD607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Suporte às demais atividades.</w:t>
      </w:r>
    </w:p>
    <w:p w14:paraId="44B1ABE0" w14:textId="77777777" w:rsidR="003C2C40" w:rsidRDefault="003C2C40">
      <w:pPr>
        <w:tabs>
          <w:tab w:val="left" w:pos="1704"/>
          <w:tab w:val="left" w:pos="1705"/>
        </w:tabs>
      </w:pPr>
    </w:p>
    <w:p w14:paraId="6F1B8857" w14:textId="77777777" w:rsidR="003C2C40" w:rsidRDefault="00000000">
      <w:pPr>
        <w:pStyle w:val="Ttulo2"/>
        <w:spacing w:before="101"/>
        <w:ind w:right="5731"/>
      </w:pPr>
      <w:r>
        <w:t xml:space="preserve">CAPITAL FINANCE 02/2023 </w:t>
      </w:r>
      <w:r>
        <w:rPr>
          <w:spacing w:val="-50"/>
        </w:rPr>
        <w:t xml:space="preserve">   </w:t>
      </w:r>
      <w:r>
        <w:t>– 12/2023</w:t>
      </w:r>
    </w:p>
    <w:p w14:paraId="0E4A54E4" w14:textId="77777777" w:rsidR="003C2C40" w:rsidRDefault="00000000">
      <w:pPr>
        <w:pStyle w:val="Standard"/>
        <w:spacing w:line="280" w:lineRule="exact"/>
        <w:ind w:left="132"/>
      </w:pPr>
      <w:r>
        <w:rPr>
          <w:b/>
          <w:sz w:val="24"/>
        </w:rPr>
        <w:t>ESTAGIÁRIO EM T.I</w:t>
      </w:r>
    </w:p>
    <w:p w14:paraId="54A755DD" w14:textId="77777777" w:rsidR="003C2C40" w:rsidRDefault="00000000">
      <w:pPr>
        <w:pStyle w:val="Textbody"/>
        <w:spacing w:before="22"/>
        <w:ind w:left="132"/>
      </w:pPr>
      <w:r>
        <w:t>Responsável</w:t>
      </w:r>
      <w:r>
        <w:rPr>
          <w:spacing w:val="-5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função</w:t>
      </w:r>
      <w:r>
        <w:rPr>
          <w:spacing w:val="-7"/>
        </w:rPr>
        <w:t xml:space="preserve"> de Estagiário </w:t>
      </w:r>
      <w:r>
        <w:t xml:space="preserve">,em empresa de pequeno porte, no segmento de T.I </w:t>
      </w:r>
      <w:r>
        <w:rPr>
          <w:spacing w:val="-4"/>
        </w:rPr>
        <w:t xml:space="preserve"> </w:t>
      </w:r>
      <w:r>
        <w:t>desenvolvendo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</w:p>
    <w:p w14:paraId="3295F17A" w14:textId="77777777" w:rsidR="003C2C40" w:rsidRDefault="003C2C40">
      <w:pPr>
        <w:pStyle w:val="Textbody"/>
        <w:spacing w:before="11"/>
        <w:ind w:left="0"/>
        <w:rPr>
          <w:sz w:val="19"/>
        </w:rPr>
      </w:pPr>
    </w:p>
    <w:p w14:paraId="3D5DA844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16" w:lineRule="auto"/>
        <w:ind w:right="771"/>
      </w:pPr>
      <w:r>
        <w:t>Desenvolvimento Web Back-End com linguagens: Python com framework’s Flask e Django.</w:t>
      </w:r>
    </w:p>
    <w:p w14:paraId="4D0D1577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Desenvolvimento Web Front-End com linguagem: JavaScript e marcadores de texto HTML5 e CSS com framework’s BootStrap e TailwindCSS.</w:t>
      </w:r>
    </w:p>
    <w:p w14:paraId="09FD4B21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Desenvolvimento Mobile com linguagem: Dart e Flutter.</w:t>
      </w:r>
    </w:p>
    <w:p w14:paraId="5537DCBF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Experiência com Git e GitHub.</w:t>
      </w:r>
    </w:p>
    <w:p w14:paraId="5B1C6839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planilhas Excel com Python.</w:t>
      </w:r>
    </w:p>
    <w:p w14:paraId="6BD72E91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right="276"/>
      </w:pPr>
      <w:r>
        <w:t>Utilização de Banco de Dados Mysql e SQLite.</w:t>
      </w:r>
    </w:p>
    <w:p w14:paraId="3922650A" w14:textId="77777777" w:rsidR="003C2C40" w:rsidRDefault="00000000">
      <w:pPr>
        <w:pStyle w:val="Ttulo2"/>
        <w:spacing w:before="101"/>
        <w:ind w:right="5731"/>
      </w:pPr>
      <w:r>
        <w:lastRenderedPageBreak/>
        <w:t>SPICY - GRUPO MCASSAB</w:t>
      </w:r>
      <w:r>
        <w:rPr>
          <w:spacing w:val="-50"/>
        </w:rPr>
        <w:t xml:space="preserve">    1 0/   </w:t>
      </w:r>
      <w:r>
        <w:t>2020</w:t>
      </w:r>
      <w:r>
        <w:rPr>
          <w:spacing w:val="-2"/>
        </w:rPr>
        <w:t xml:space="preserve"> </w:t>
      </w:r>
      <w:r>
        <w:t>–02/2023</w:t>
      </w:r>
    </w:p>
    <w:p w14:paraId="778B0DEA" w14:textId="77777777" w:rsidR="003C2C40" w:rsidRDefault="00000000">
      <w:pPr>
        <w:pStyle w:val="Standard"/>
        <w:spacing w:line="280" w:lineRule="exact"/>
        <w:ind w:left="132"/>
      </w:pPr>
      <w:r>
        <w:rPr>
          <w:b/>
          <w:sz w:val="24"/>
        </w:rPr>
        <w:t>AUXILIAR DE LOJA</w:t>
      </w:r>
    </w:p>
    <w:p w14:paraId="2CA1CFAE" w14:textId="77777777" w:rsidR="003C2C40" w:rsidRDefault="00000000">
      <w:pPr>
        <w:pStyle w:val="Textbody"/>
        <w:spacing w:before="22"/>
        <w:ind w:left="132"/>
      </w:pPr>
      <w:r>
        <w:t>Responsável</w:t>
      </w:r>
      <w:r>
        <w:rPr>
          <w:spacing w:val="-5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função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Auxiliar de Loja  em empresa de médio porte, no segmento de varejo</w:t>
      </w:r>
      <w:r>
        <w:t>,</w:t>
      </w:r>
      <w:r>
        <w:rPr>
          <w:spacing w:val="-4"/>
        </w:rPr>
        <w:t xml:space="preserve"> </w:t>
      </w:r>
      <w:r>
        <w:t>desenvolvendo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</w:p>
    <w:p w14:paraId="56A921D9" w14:textId="77777777" w:rsidR="003C2C40" w:rsidRDefault="003C2C40">
      <w:pPr>
        <w:pStyle w:val="Textbody"/>
        <w:spacing w:before="11"/>
        <w:ind w:left="0"/>
        <w:rPr>
          <w:sz w:val="19"/>
        </w:rPr>
      </w:pPr>
    </w:p>
    <w:p w14:paraId="3184614B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16" w:lineRule="auto"/>
        <w:ind w:right="771"/>
      </w:pPr>
      <w:r>
        <w:t>Abertura e fechamento de loja.</w:t>
      </w:r>
    </w:p>
    <w:p w14:paraId="3E953D75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Organização e limpeza.</w:t>
      </w:r>
    </w:p>
    <w:p w14:paraId="7E6388B8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operação de caixa.</w:t>
      </w:r>
    </w:p>
    <w:p w14:paraId="4B80E52B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Recebimento de valores e conferência.</w:t>
      </w:r>
    </w:p>
    <w:p w14:paraId="2AE472DF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right="276"/>
      </w:pPr>
      <w:r>
        <w:t>Atendimento ao público interno e externos.</w:t>
      </w:r>
    </w:p>
    <w:p w14:paraId="19179D18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Recebimento de mercadorias.</w:t>
      </w:r>
    </w:p>
    <w:p w14:paraId="39F27185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Entregas pela região.</w:t>
      </w:r>
    </w:p>
    <w:p w14:paraId="24F9BFF4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before="1"/>
        <w:ind w:right="363"/>
      </w:pPr>
      <w:r>
        <w:t>Controle e organização de estoque.</w:t>
      </w:r>
    </w:p>
    <w:p w14:paraId="1C45B5CE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Reposição de mercadorias</w:t>
      </w:r>
    </w:p>
    <w:p w14:paraId="395C6239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Participação em inventários internos e externos em lojas do grupo</w:t>
      </w:r>
    </w:p>
    <w:p w14:paraId="2830FC00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Atendimento e controle de pedidos online</w:t>
      </w:r>
    </w:p>
    <w:p w14:paraId="7A4056ED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48" w:lineRule="exact"/>
        <w:ind w:hanging="361"/>
      </w:pPr>
      <w:r>
        <w:t>Suporte às demais atividades.</w:t>
      </w:r>
    </w:p>
    <w:p w14:paraId="1153B484" w14:textId="77777777" w:rsidR="003C2C40" w:rsidRDefault="003C2C40">
      <w:pPr>
        <w:pStyle w:val="PargrafodaLista"/>
        <w:tabs>
          <w:tab w:val="left" w:pos="1704"/>
          <w:tab w:val="left" w:pos="1705"/>
        </w:tabs>
        <w:spacing w:line="248" w:lineRule="exact"/>
        <w:ind w:hanging="361"/>
      </w:pPr>
    </w:p>
    <w:p w14:paraId="5340ED84" w14:textId="77777777" w:rsidR="003C2C40" w:rsidRDefault="00000000">
      <w:pPr>
        <w:pStyle w:val="Ttulo2"/>
        <w:ind w:right="4856"/>
      </w:pPr>
      <w:r>
        <w:t>VIP METRÓPOLE PAULISTA 10/2019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10</w:t>
      </w:r>
      <w:r>
        <w:t>/2020</w:t>
      </w:r>
    </w:p>
    <w:p w14:paraId="7CE4B851" w14:textId="77777777" w:rsidR="003C2C40" w:rsidRDefault="00000000">
      <w:pPr>
        <w:pStyle w:val="Standard"/>
        <w:spacing w:line="280" w:lineRule="exact"/>
        <w:ind w:left="132"/>
      </w:pPr>
      <w:r>
        <w:rPr>
          <w:b/>
          <w:sz w:val="24"/>
        </w:rPr>
        <w:t>Aprendiz de Eletricista Veicular</w:t>
      </w:r>
    </w:p>
    <w:p w14:paraId="6D7FF3AF" w14:textId="77777777" w:rsidR="003C2C40" w:rsidRDefault="00000000">
      <w:pPr>
        <w:pStyle w:val="Textbody"/>
        <w:spacing w:before="21"/>
        <w:ind w:left="132"/>
      </w:pPr>
      <w:r>
        <w:t>Responsável</w:t>
      </w:r>
      <w:r>
        <w:rPr>
          <w:spacing w:val="-5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função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Aprendiz de Eletricista Veicular</w:t>
      </w:r>
      <w:r>
        <w:t>,em empresa de médio porte, no segmento transporte urbano</w:t>
      </w:r>
      <w:r>
        <w:rPr>
          <w:spacing w:val="-3"/>
        </w:rPr>
        <w:t xml:space="preserve"> </w:t>
      </w:r>
      <w:r>
        <w:t>desenvolvendo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</w:p>
    <w:p w14:paraId="60B46EF1" w14:textId="77777777" w:rsidR="003C2C40" w:rsidRDefault="003C2C40">
      <w:pPr>
        <w:pStyle w:val="Textbody"/>
        <w:spacing w:before="5"/>
        <w:ind w:left="0"/>
        <w:rPr>
          <w:sz w:val="23"/>
        </w:rPr>
      </w:pPr>
    </w:p>
    <w:p w14:paraId="051102D3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hanging="361"/>
      </w:pPr>
      <w:r>
        <w:t>Suporte operacional aos eletricistas.</w:t>
      </w:r>
    </w:p>
    <w:p w14:paraId="78A60202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ind w:right="766"/>
      </w:pPr>
      <w:r>
        <w:t>Manutenção elétrica preventiva e corretiva dos veículos.</w:t>
      </w:r>
    </w:p>
    <w:p w14:paraId="13A8111F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Montagem e manutenção de painéis de controle.</w:t>
      </w:r>
    </w:p>
    <w:p w14:paraId="31A5989F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Manutenção em ar condicionado, motores e demais componentes elétricos.</w:t>
      </w:r>
    </w:p>
    <w:p w14:paraId="38DCD4BE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 inspeção dos veiculos, afim de identificar defeitos elétricos.</w:t>
      </w:r>
    </w:p>
    <w:p w14:paraId="0ADA53B8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montagem, desmontagem e reparo de peças.</w:t>
      </w:r>
    </w:p>
    <w:p w14:paraId="74CA7363" w14:textId="77777777" w:rsidR="003C2C40" w:rsidRDefault="00000000">
      <w:pPr>
        <w:pStyle w:val="PargrafodaLista"/>
        <w:numPr>
          <w:ilvl w:val="0"/>
          <w:numId w:val="3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às demais atividades..</w:t>
      </w:r>
    </w:p>
    <w:p w14:paraId="15B989FD" w14:textId="77777777" w:rsidR="00000000" w:rsidRDefault="00000000">
      <w:pPr>
        <w:sectPr w:rsidR="00000000">
          <w:type w:val="continuous"/>
          <w:pgSz w:w="11906" w:h="16838"/>
          <w:pgMar w:top="920" w:right="1020" w:bottom="280" w:left="1020" w:header="720" w:footer="720" w:gutter="0"/>
          <w:cols w:space="720"/>
        </w:sectPr>
      </w:pPr>
    </w:p>
    <w:p w14:paraId="09EF6D7B" w14:textId="77777777" w:rsidR="003C2C40" w:rsidRDefault="003C2C40">
      <w:pPr>
        <w:pStyle w:val="Textbody"/>
        <w:spacing w:before="9"/>
        <w:ind w:left="0"/>
        <w:rPr>
          <w:sz w:val="26"/>
        </w:rPr>
      </w:pPr>
    </w:p>
    <w:p w14:paraId="4147AE7F" w14:textId="77777777" w:rsidR="003C2C40" w:rsidRDefault="00000000">
      <w:pPr>
        <w:pStyle w:val="Ttulo1"/>
      </w:pPr>
      <w:r>
        <w:rPr>
          <w:color w:val="5389B7"/>
        </w:rPr>
        <w:t>Formação</w:t>
      </w:r>
      <w:r>
        <w:rPr>
          <w:color w:val="5389B7"/>
          <w:spacing w:val="-4"/>
        </w:rPr>
        <w:t xml:space="preserve"> </w:t>
      </w:r>
      <w:r>
        <w:rPr>
          <w:color w:val="5389B7"/>
        </w:rPr>
        <w:t>Acadêmica</w:t>
      </w:r>
    </w:p>
    <w:p w14:paraId="75FE1B6B" w14:textId="77777777" w:rsidR="003C2C40" w:rsidRDefault="00000000">
      <w:pPr>
        <w:pStyle w:val="Ttulo2"/>
        <w:spacing w:before="101"/>
      </w:pPr>
      <w:r>
        <w:t>GRADUAÇÃO EM ANÁLISE E DESENVOLVIMENTO DE SISTEMAS</w:t>
      </w:r>
    </w:p>
    <w:p w14:paraId="306EDD8B" w14:textId="77777777" w:rsidR="003C2C40" w:rsidRDefault="00000000">
      <w:pPr>
        <w:pStyle w:val="Textbody"/>
        <w:spacing w:before="21"/>
        <w:ind w:left="132"/>
      </w:pPr>
      <w:r>
        <w:t>UNIVERSIDADE</w:t>
      </w:r>
      <w:r>
        <w:rPr>
          <w:spacing w:val="-4"/>
        </w:rPr>
        <w:t xml:space="preserve"> CRUZEIRO DO SUL</w:t>
      </w:r>
      <w:r>
        <w:t xml:space="preserve"> –</w:t>
      </w:r>
      <w:r>
        <w:rPr>
          <w:spacing w:val="-2"/>
        </w:rPr>
        <w:t xml:space="preserve"> </w:t>
      </w:r>
      <w:r>
        <w:t>CONCLUSÃO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2024.</w:t>
      </w:r>
    </w:p>
    <w:p w14:paraId="2835F923" w14:textId="77777777" w:rsidR="003C2C40" w:rsidRDefault="003C2C40">
      <w:pPr>
        <w:pStyle w:val="Textbody"/>
        <w:spacing w:before="7"/>
        <w:ind w:left="0"/>
        <w:rPr>
          <w:sz w:val="26"/>
        </w:rPr>
      </w:pPr>
    </w:p>
    <w:p w14:paraId="39A36CD0" w14:textId="77777777" w:rsidR="003C2C40" w:rsidRDefault="00000000">
      <w:pPr>
        <w:pStyle w:val="Ttulo1"/>
      </w:pPr>
      <w:r>
        <w:rPr>
          <w:color w:val="5389B7"/>
        </w:rPr>
        <w:t>Cursos</w:t>
      </w:r>
      <w:r>
        <w:rPr>
          <w:color w:val="5389B7"/>
          <w:spacing w:val="-1"/>
        </w:rPr>
        <w:t xml:space="preserve"> </w:t>
      </w:r>
      <w:r>
        <w:rPr>
          <w:color w:val="5389B7"/>
        </w:rPr>
        <w:t>e</w:t>
      </w:r>
      <w:r>
        <w:rPr>
          <w:color w:val="5389B7"/>
          <w:spacing w:val="-5"/>
        </w:rPr>
        <w:t xml:space="preserve"> </w:t>
      </w:r>
      <w:r>
        <w:rPr>
          <w:color w:val="5389B7"/>
        </w:rPr>
        <w:t>Habilidades</w:t>
      </w:r>
    </w:p>
    <w:p w14:paraId="4D922AC6" w14:textId="77777777" w:rsidR="003C2C40" w:rsidRDefault="00000000">
      <w:pPr>
        <w:pStyle w:val="PargrafodaLista"/>
        <w:numPr>
          <w:ilvl w:val="0"/>
          <w:numId w:val="5"/>
        </w:numPr>
        <w:tabs>
          <w:tab w:val="left" w:pos="1201"/>
        </w:tabs>
        <w:spacing w:before="103"/>
      </w:pPr>
      <w:r>
        <w:t>Pacote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Intermediário.</w:t>
      </w:r>
    </w:p>
    <w:p w14:paraId="7B7FC525" w14:textId="77777777" w:rsidR="003C2C40" w:rsidRDefault="00000000">
      <w:pPr>
        <w:pStyle w:val="PargrafodaLista"/>
        <w:numPr>
          <w:ilvl w:val="0"/>
          <w:numId w:val="2"/>
        </w:numPr>
        <w:tabs>
          <w:tab w:val="left" w:pos="1201"/>
        </w:tabs>
        <w:spacing w:before="103"/>
      </w:pPr>
      <w:r>
        <w:t>Inglês Intermediário</w:t>
      </w:r>
    </w:p>
    <w:p w14:paraId="6FBB06C3" w14:textId="77777777" w:rsidR="003C2C40" w:rsidRDefault="003C2C40">
      <w:pPr>
        <w:pStyle w:val="Textbody"/>
        <w:spacing w:before="7"/>
        <w:ind w:left="0"/>
        <w:rPr>
          <w:sz w:val="28"/>
        </w:rPr>
      </w:pPr>
    </w:p>
    <w:p w14:paraId="74FF5D73" w14:textId="77777777" w:rsidR="003C2C40" w:rsidRDefault="00000000">
      <w:pPr>
        <w:pStyle w:val="Ttulo1"/>
        <w:spacing w:before="1"/>
      </w:pPr>
      <w:r>
        <w:rPr>
          <w:color w:val="5389B7"/>
        </w:rPr>
        <w:t>Informações</w:t>
      </w:r>
      <w:r>
        <w:rPr>
          <w:color w:val="5389B7"/>
          <w:spacing w:val="-3"/>
        </w:rPr>
        <w:t xml:space="preserve"> </w:t>
      </w:r>
      <w:r>
        <w:rPr>
          <w:color w:val="5389B7"/>
        </w:rPr>
        <w:t>Adicionais</w:t>
      </w:r>
    </w:p>
    <w:p w14:paraId="03B0F34D" w14:textId="77777777" w:rsidR="003C2C40" w:rsidRDefault="00000000">
      <w:pPr>
        <w:pStyle w:val="PargrafodaLista"/>
        <w:numPr>
          <w:ilvl w:val="0"/>
          <w:numId w:val="2"/>
        </w:numPr>
        <w:tabs>
          <w:tab w:val="left" w:pos="1201"/>
        </w:tabs>
        <w:spacing w:before="81"/>
      </w:pPr>
      <w:r>
        <w:t>CNH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A/B.</w:t>
      </w:r>
    </w:p>
    <w:sectPr w:rsidR="003C2C40">
      <w:type w:val="continuous"/>
      <w:pgSz w:w="11906" w:h="16838"/>
      <w:pgMar w:top="9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2E54C" w14:textId="77777777" w:rsidR="00975853" w:rsidRDefault="00975853">
      <w:r>
        <w:separator/>
      </w:r>
    </w:p>
  </w:endnote>
  <w:endnote w:type="continuationSeparator" w:id="0">
    <w:p w14:paraId="7B1DF1EA" w14:textId="77777777" w:rsidR="00975853" w:rsidRDefault="0097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3408E" w14:textId="77777777" w:rsidR="00975853" w:rsidRDefault="00975853">
      <w:r>
        <w:rPr>
          <w:color w:val="000000"/>
        </w:rPr>
        <w:separator/>
      </w:r>
    </w:p>
  </w:footnote>
  <w:footnote w:type="continuationSeparator" w:id="0">
    <w:p w14:paraId="5CA5F24B" w14:textId="77777777" w:rsidR="00975853" w:rsidRDefault="00975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209A9"/>
    <w:multiLevelType w:val="multilevel"/>
    <w:tmpl w:val="88F2534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."/>
      <w:lvlJc w:val="left"/>
      <w:pPr>
        <w:ind w:left="1080" w:hanging="360"/>
      </w:pPr>
    </w:lvl>
    <w:lvl w:ilvl="2">
      <w:start w:val="1"/>
      <w:numFmt w:val="none"/>
      <w:lvlText w:val="."/>
      <w:lvlJc w:val="left"/>
      <w:pPr>
        <w:ind w:left="1440" w:hanging="360"/>
      </w:pPr>
    </w:lvl>
    <w:lvl w:ilvl="3">
      <w:start w:val="1"/>
      <w:numFmt w:val="none"/>
      <w:lvlText w:val="."/>
      <w:lvlJc w:val="left"/>
      <w:pPr>
        <w:ind w:left="1800" w:hanging="360"/>
      </w:pPr>
    </w:lvl>
    <w:lvl w:ilvl="4">
      <w:start w:val="1"/>
      <w:numFmt w:val="none"/>
      <w:lvlText w:val="."/>
      <w:lvlJc w:val="left"/>
      <w:pPr>
        <w:ind w:left="2160" w:hanging="360"/>
      </w:pPr>
    </w:lvl>
    <w:lvl w:ilvl="5">
      <w:start w:val="1"/>
      <w:numFmt w:val="none"/>
      <w:lvlText w:val="."/>
      <w:lvlJc w:val="left"/>
      <w:pPr>
        <w:ind w:left="2520" w:hanging="360"/>
      </w:pPr>
    </w:lvl>
    <w:lvl w:ilvl="6">
      <w:start w:val="1"/>
      <w:numFmt w:val="none"/>
      <w:lvlText w:val="."/>
      <w:lvlJc w:val="left"/>
      <w:pPr>
        <w:ind w:left="2880" w:hanging="360"/>
      </w:pPr>
    </w:lvl>
    <w:lvl w:ilvl="7">
      <w:start w:val="1"/>
      <w:numFmt w:val="none"/>
      <w:lvlText w:val="."/>
      <w:lvlJc w:val="left"/>
      <w:pPr>
        <w:ind w:left="3240" w:hanging="360"/>
      </w:pPr>
    </w:lvl>
    <w:lvl w:ilvl="8">
      <w:start w:val="1"/>
      <w:numFmt w:val="none"/>
      <w:lvlText w:val="."/>
      <w:lvlJc w:val="left"/>
      <w:pPr>
        <w:ind w:left="3600" w:hanging="360"/>
      </w:pPr>
    </w:lvl>
  </w:abstractNum>
  <w:abstractNum w:abstractNumId="1" w15:restartNumberingAfterBreak="0">
    <w:nsid w:val="36757132"/>
    <w:multiLevelType w:val="multilevel"/>
    <w:tmpl w:val="D81EB1D6"/>
    <w:styleLink w:val="WWNum2"/>
    <w:lvl w:ilvl="0">
      <w:numFmt w:val="bullet"/>
      <w:lvlText w:val=""/>
      <w:lvlJc w:val="left"/>
      <w:pPr>
        <w:ind w:left="348" w:hanging="217"/>
      </w:pPr>
      <w:rPr>
        <w:rFonts w:ascii="Symbol" w:eastAsia="Symbol" w:hAnsi="Symbol" w:cs="Symbol"/>
        <w:w w:val="100"/>
        <w:sz w:val="22"/>
        <w:szCs w:val="22"/>
        <w:lang w:val="pt-PT" w:eastAsia="en-US" w:bidi="ar-SA"/>
      </w:rPr>
    </w:lvl>
    <w:lvl w:ilvl="1">
      <w:numFmt w:val="bullet"/>
      <w:lvlText w:val="•"/>
      <w:lvlJc w:val="left"/>
      <w:pPr>
        <w:ind w:left="1292" w:hanging="217"/>
      </w:pPr>
      <w:rPr>
        <w:lang w:val="pt-PT" w:eastAsia="en-US" w:bidi="ar-SA"/>
      </w:rPr>
    </w:lvl>
    <w:lvl w:ilvl="2">
      <w:numFmt w:val="bullet"/>
      <w:lvlText w:val="•"/>
      <w:lvlJc w:val="left"/>
      <w:pPr>
        <w:ind w:left="2245" w:hanging="217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197" w:hanging="217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150" w:hanging="217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103" w:hanging="217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055" w:hanging="217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08" w:hanging="217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961" w:hanging="217"/>
      </w:pPr>
      <w:rPr>
        <w:lang w:val="pt-PT" w:eastAsia="en-US" w:bidi="ar-SA"/>
      </w:rPr>
    </w:lvl>
  </w:abstractNum>
  <w:abstractNum w:abstractNumId="2" w15:restartNumberingAfterBreak="0">
    <w:nsid w:val="65D444EE"/>
    <w:multiLevelType w:val="multilevel"/>
    <w:tmpl w:val="22B24D4C"/>
    <w:styleLink w:val="WWNum1"/>
    <w:lvl w:ilvl="0">
      <w:numFmt w:val="bullet"/>
      <w:lvlText w:val=""/>
      <w:lvlJc w:val="left"/>
      <w:pPr>
        <w:ind w:left="852" w:hanging="360"/>
      </w:pPr>
      <w:rPr>
        <w:rFonts w:ascii="Symbol" w:eastAsia="Symbol" w:hAnsi="Symbol" w:cs="Symbol"/>
        <w:w w:val="100"/>
        <w:sz w:val="22"/>
        <w:szCs w:val="22"/>
        <w:lang w:val="pt-PT" w:eastAsia="en-US" w:bidi="ar-SA"/>
      </w:rPr>
    </w:lvl>
    <w:lvl w:ilvl="1">
      <w:numFmt w:val="bullet"/>
      <w:lvlText w:val="•"/>
      <w:lvlJc w:val="left"/>
      <w:pPr>
        <w:ind w:left="1760" w:hanging="360"/>
      </w:pPr>
      <w:rPr>
        <w:lang w:val="pt-PT" w:eastAsia="en-US" w:bidi="ar-SA"/>
      </w:rPr>
    </w:lvl>
    <w:lvl w:ilvl="2">
      <w:numFmt w:val="bullet"/>
      <w:lvlText w:val="•"/>
      <w:lvlJc w:val="left"/>
      <w:pPr>
        <w:ind w:left="2661" w:hanging="360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561" w:hanging="36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63" w:hanging="36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63" w:hanging="36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164" w:hanging="36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8065" w:hanging="360"/>
      </w:pPr>
      <w:rPr>
        <w:lang w:val="pt-PT" w:eastAsia="en-US" w:bidi="ar-SA"/>
      </w:rPr>
    </w:lvl>
  </w:abstractNum>
  <w:num w:numId="1" w16cid:durableId="756246936">
    <w:abstractNumId w:val="0"/>
  </w:num>
  <w:num w:numId="2" w16cid:durableId="1862468213">
    <w:abstractNumId w:val="1"/>
  </w:num>
  <w:num w:numId="3" w16cid:durableId="1612006040">
    <w:abstractNumId w:val="2"/>
  </w:num>
  <w:num w:numId="4" w16cid:durableId="239798283">
    <w:abstractNumId w:val="2"/>
    <w:lvlOverride w:ilvl="0"/>
  </w:num>
  <w:num w:numId="5" w16cid:durableId="849097976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2C40"/>
    <w:rsid w:val="003C2C40"/>
    <w:rsid w:val="00975853"/>
    <w:rsid w:val="00D40F66"/>
    <w:rsid w:val="00E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28DB"/>
  <w15:docId w15:val="{BFD63649-59F7-458D-8EC6-8C73F1D8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Ttulo2">
    <w:name w:val="heading 2"/>
    <w:basedOn w:val="Standard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mbria" w:eastAsia="Cambria" w:hAnsi="Cambria" w:cs="Cambria"/>
      <w:lang w:val="pt-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ind w:left="852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tulo">
    <w:name w:val="Title"/>
    <w:basedOn w:val="Standard"/>
    <w:uiPriority w:val="10"/>
    <w:qFormat/>
    <w:pPr>
      <w:spacing w:before="70"/>
      <w:ind w:left="1577" w:right="1577"/>
      <w:jc w:val="center"/>
    </w:pPr>
    <w:rPr>
      <w:sz w:val="56"/>
      <w:szCs w:val="56"/>
    </w:rPr>
  </w:style>
  <w:style w:type="paragraph" w:styleId="PargrafodaLista">
    <w:name w:val="List Paragraph"/>
    <w:basedOn w:val="Standard"/>
    <w:pPr>
      <w:ind w:left="852" w:hanging="360"/>
    </w:pPr>
  </w:style>
  <w:style w:type="paragraph" w:customStyle="1" w:styleId="TableParagraph">
    <w:name w:val="Table Paragraph"/>
    <w:basedOn w:val="Standard"/>
  </w:style>
  <w:style w:type="character" w:customStyle="1" w:styleId="ListLabel1">
    <w:name w:val="ListLabel 1"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2">
    <w:name w:val="ListLabel 2"/>
    <w:rPr>
      <w:lang w:val="pt-PT" w:eastAsia="en-US" w:bidi="ar-SA"/>
    </w:rPr>
  </w:style>
  <w:style w:type="character" w:customStyle="1" w:styleId="ListLabel3">
    <w:name w:val="ListLabel 3"/>
    <w:rPr>
      <w:lang w:val="pt-PT" w:eastAsia="en-US" w:bidi="ar-SA"/>
    </w:rPr>
  </w:style>
  <w:style w:type="character" w:customStyle="1" w:styleId="ListLabel4">
    <w:name w:val="ListLabel 4"/>
    <w:rPr>
      <w:lang w:val="pt-PT" w:eastAsia="en-US" w:bidi="ar-SA"/>
    </w:rPr>
  </w:style>
  <w:style w:type="character" w:customStyle="1" w:styleId="ListLabel5">
    <w:name w:val="ListLabel 5"/>
    <w:rPr>
      <w:lang w:val="pt-PT" w:eastAsia="en-US" w:bidi="ar-SA"/>
    </w:rPr>
  </w:style>
  <w:style w:type="character" w:customStyle="1" w:styleId="ListLabel6">
    <w:name w:val="ListLabel 6"/>
    <w:rPr>
      <w:lang w:val="pt-PT" w:eastAsia="en-US" w:bidi="ar-SA"/>
    </w:rPr>
  </w:style>
  <w:style w:type="character" w:customStyle="1" w:styleId="ListLabel7">
    <w:name w:val="ListLabel 7"/>
    <w:rPr>
      <w:lang w:val="pt-PT" w:eastAsia="en-US" w:bidi="ar-SA"/>
    </w:rPr>
  </w:style>
  <w:style w:type="character" w:customStyle="1" w:styleId="ListLabel8">
    <w:name w:val="ListLabel 8"/>
    <w:rPr>
      <w:lang w:val="pt-PT" w:eastAsia="en-US" w:bidi="ar-SA"/>
    </w:rPr>
  </w:style>
  <w:style w:type="character" w:customStyle="1" w:styleId="ListLabel9">
    <w:name w:val="ListLabel 9"/>
    <w:rPr>
      <w:lang w:val="pt-PT" w:eastAsia="en-US" w:bidi="ar-SA"/>
    </w:rPr>
  </w:style>
  <w:style w:type="character" w:customStyle="1" w:styleId="ListLabel10">
    <w:name w:val="ListLabel 10"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11">
    <w:name w:val="ListLabel 11"/>
    <w:rPr>
      <w:lang w:val="pt-PT" w:eastAsia="en-US" w:bidi="ar-SA"/>
    </w:rPr>
  </w:style>
  <w:style w:type="character" w:customStyle="1" w:styleId="ListLabel12">
    <w:name w:val="ListLabel 12"/>
    <w:rPr>
      <w:lang w:val="pt-PT" w:eastAsia="en-US" w:bidi="ar-SA"/>
    </w:rPr>
  </w:style>
  <w:style w:type="character" w:customStyle="1" w:styleId="ListLabel13">
    <w:name w:val="ListLabel 13"/>
    <w:rPr>
      <w:lang w:val="pt-PT" w:eastAsia="en-US" w:bidi="ar-SA"/>
    </w:rPr>
  </w:style>
  <w:style w:type="character" w:customStyle="1" w:styleId="ListLabel14">
    <w:name w:val="ListLabel 14"/>
    <w:rPr>
      <w:lang w:val="pt-PT" w:eastAsia="en-US" w:bidi="ar-SA"/>
    </w:rPr>
  </w:style>
  <w:style w:type="character" w:customStyle="1" w:styleId="ListLabel15">
    <w:name w:val="ListLabel 15"/>
    <w:rPr>
      <w:lang w:val="pt-PT" w:eastAsia="en-US" w:bidi="ar-SA"/>
    </w:rPr>
  </w:style>
  <w:style w:type="character" w:customStyle="1" w:styleId="ListLabel16">
    <w:name w:val="ListLabel 16"/>
    <w:rPr>
      <w:lang w:val="pt-PT" w:eastAsia="en-US" w:bidi="ar-SA"/>
    </w:rPr>
  </w:style>
  <w:style w:type="character" w:customStyle="1" w:styleId="ListLabel17">
    <w:name w:val="ListLabel 17"/>
    <w:rPr>
      <w:lang w:val="pt-PT" w:eastAsia="en-US" w:bidi="ar-SA"/>
    </w:rPr>
  </w:style>
  <w:style w:type="character" w:customStyle="1" w:styleId="ListLabel18">
    <w:name w:val="ListLabel 18"/>
    <w:rPr>
      <w:lang w:val="pt-PT" w:eastAsia="en-US" w:bidi="ar-SA"/>
    </w:rPr>
  </w:style>
  <w:style w:type="character" w:customStyle="1" w:styleId="ListLabel19">
    <w:name w:val="ListLabel 19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0">
    <w:name w:val="ListLabel 20"/>
    <w:rPr>
      <w:color w:val="5389B7"/>
      <w:spacing w:val="-1"/>
      <w:u w:val="single" w:color="5389B7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ykipereiradasilv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omayki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ykipereiradasil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3409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Mayke Silva</dc:creator>
  <cp:lastModifiedBy>Mayki Silva - Capital Finance</cp:lastModifiedBy>
  <cp:revision>2</cp:revision>
  <dcterms:created xsi:type="dcterms:W3CDTF">2024-07-03T19:04:00Z</dcterms:created>
  <dcterms:modified xsi:type="dcterms:W3CDTF">2024-07-03T19:04:00Z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2024-06-30T00:00:00Z</vt:filetime>
  </property>
  <property fmtid="{D5CDD505-2E9C-101B-9397-08002B2CF9AE}" pid="4" name="Creator">
    <vt:lpwstr>Samsung Electronics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2024-06-30T00:00:00Z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